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"https://www.baidu.com/s?wd=%E6%B8%B8%E6%88%8F%E7%AD%96%E5%88%92&amp;tn=SE_PcZhidaonwhc_ngpagmjz&amp;rsv_dl=gh_pc_zhidao"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single"/>
          <w:bdr w:val="none" w:color="auto" w:sz="0" w:space="0"/>
          <w:shd w:val="clear" w:fill="FFFFFF"/>
        </w:rPr>
        <w:t>游戏策划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案需要包括：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1、设计目标、预期效果和实现方向。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2、具体的需求细则、功能流程、表现原型。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3、与其他部分的关联，所占比重、可能造成的影响。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4、可能涉及的资源调配及人员配合。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5、基本的测试用例。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游戏策划任务书模板：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第一章 游戏概述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1.1 游戏背景介绍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1.2 游戏文化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1.3 游戏操作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1.4 游戏特点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第二章 游戏机制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2.1 游戏类型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2.2 玩家在游戏中要操作什么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2.3 游戏如何进行的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第三章 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"https://www.baidu.com/s?wd=%E4%BA%BA%E5%B7%A5%E6%99%BA%E8%83%BDAI&amp;tn=SE_PcZhidaonwhc_ngpagmjz&amp;rsv_dl=gh_pc_zhidao"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人工智能AI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3.1 一般AI属性设定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3.2 怪物行为(一般攻击怪物AI设定)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3.3怪物攻击方式及游走AI设定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3.4召唤兽AI设定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3.5伙伴AI设定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第四章 故事简介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游戏故事纲要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第五章 游戏角色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5.1 主角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5.2 伙伴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5.3 角色状态设定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5.3 怪物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5.4 其他NPC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第六章 游戏道具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6.1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6.2 防具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6.3 药品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6.4 其他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第七章 游戏进程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7.1故事情节描述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7.2 关卡描述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第八章 功能操作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8.1 操作界面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8.2 系统面板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8.3 角色状态面板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8.4 技能面板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8.5 任务面板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8.6 行囊面板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附录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 宣传场景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2 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"https://www.baidu.com/s?wd=%E7%89%87%E5%A4%B4%E5%8A%A8%E7%94%BB&amp;tn=SE_PcZhidaonwhc_ngpagmjz&amp;rsv_dl=gh_pc_zhidao"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片头动画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F34F4"/>
    <w:rsid w:val="297F34F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97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2018-11-28T14:20:00Z</dcterms:created>
  <dc:creator>GODWAR</dc:creator>
  <cp:lastModifiedBy>GODWAR</cp:lastModifiedBy>
  <dcterms:modified xsi:type="dcterms:W3CDTF">2018-11-28T14:22:58Z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